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25CF" w14:textId="40A0E38F" w:rsidR="00816216" w:rsidRDefault="009211CA" w:rsidP="00141A4C">
      <w:pPr>
        <w:pStyle w:val="a5"/>
      </w:pPr>
      <w:r>
        <w:t>Шляпникова Екатерина Сергеевна</w:t>
      </w:r>
    </w:p>
    <w:p w14:paraId="2E223FDB" w14:textId="0AAD8347" w:rsidR="00141A4C" w:rsidRPr="0093227A" w:rsidRDefault="00857C24" w:rsidP="00141A4C">
      <w:proofErr w:type="spellStart"/>
      <w:r>
        <w:t>г</w:t>
      </w:r>
      <w:r w:rsidR="009211CA">
        <w:t>.Казань</w:t>
      </w:r>
      <w:proofErr w:type="spellEnd"/>
      <w:r w:rsidR="00141A4C">
        <w:rPr>
          <w:lang w:bidi="ru-RU"/>
        </w:rPr>
        <w:t> | </w:t>
      </w:r>
      <w:r w:rsidR="009211CA">
        <w:t>89600421767</w:t>
      </w:r>
      <w:r w:rsidR="00141A4C">
        <w:rPr>
          <w:lang w:bidi="ru-RU"/>
        </w:rPr>
        <w:t> | </w:t>
      </w:r>
      <w:hyperlink r:id="rId8" w:history="1">
        <w:r w:rsidR="0093227A" w:rsidRPr="000C3044">
          <w:rPr>
            <w:rStyle w:val="af2"/>
            <w:lang w:val="en-US"/>
          </w:rPr>
          <w:t>yekaterina</w:t>
        </w:r>
        <w:r w:rsidR="0093227A" w:rsidRPr="000C3044">
          <w:rPr>
            <w:rStyle w:val="af2"/>
          </w:rPr>
          <w:t>.</w:t>
        </w:r>
        <w:r w:rsidR="0093227A" w:rsidRPr="000C3044">
          <w:rPr>
            <w:rStyle w:val="af2"/>
            <w:lang w:val="en-US"/>
          </w:rPr>
          <w:t>shlyapnikova</w:t>
        </w:r>
        <w:r w:rsidR="0093227A" w:rsidRPr="000C3044">
          <w:rPr>
            <w:rStyle w:val="af2"/>
          </w:rPr>
          <w:t>@</w:t>
        </w:r>
        <w:r w:rsidR="0093227A" w:rsidRPr="000C3044">
          <w:rPr>
            <w:rStyle w:val="af2"/>
            <w:lang w:val="en-US"/>
          </w:rPr>
          <w:t>yandex</w:t>
        </w:r>
        <w:r w:rsidR="0093227A" w:rsidRPr="000C3044">
          <w:rPr>
            <w:rStyle w:val="af2"/>
          </w:rPr>
          <w:t>.</w:t>
        </w:r>
        <w:proofErr w:type="spellStart"/>
        <w:r w:rsidR="0093227A" w:rsidRPr="000C3044">
          <w:rPr>
            <w:rStyle w:val="af2"/>
            <w:lang w:val="en-US"/>
          </w:rPr>
          <w:t>ru</w:t>
        </w:r>
        <w:proofErr w:type="spellEnd"/>
      </w:hyperlink>
    </w:p>
    <w:p w14:paraId="32B32961" w14:textId="45E989B7" w:rsidR="0093227A" w:rsidRDefault="0093227A" w:rsidP="0093227A">
      <w:pPr>
        <w:pStyle w:val="1"/>
      </w:pPr>
      <w:r>
        <w:t>Личная информация</w:t>
      </w:r>
    </w:p>
    <w:p w14:paraId="2B551762" w14:textId="3EF08E6B" w:rsidR="0093227A" w:rsidRDefault="0093227A" w:rsidP="0093227A">
      <w:r>
        <w:t>Гражданство: Российская Федерация</w:t>
      </w:r>
    </w:p>
    <w:p w14:paraId="2D946A40" w14:textId="0488F731" w:rsidR="0093227A" w:rsidRDefault="0093227A" w:rsidP="0093227A">
      <w:r>
        <w:t>Место проживания: Казань</w:t>
      </w:r>
    </w:p>
    <w:p w14:paraId="157FC0CF" w14:textId="1F2E73D8" w:rsidR="0093227A" w:rsidRDefault="0093227A" w:rsidP="0093227A">
      <w:r>
        <w:t>Возраст: 20 лет</w:t>
      </w:r>
    </w:p>
    <w:p w14:paraId="541ED965" w14:textId="3DE88A08" w:rsidR="0093227A" w:rsidRDefault="0093227A" w:rsidP="0093227A">
      <w:r>
        <w:t>Пол: Женский</w:t>
      </w:r>
    </w:p>
    <w:p w14:paraId="1D043019" w14:textId="39532B8A" w:rsidR="0093227A" w:rsidRPr="0093227A" w:rsidRDefault="0093227A" w:rsidP="0093227A">
      <w:r>
        <w:t>Семейное положение</w:t>
      </w:r>
      <w:proofErr w:type="gramStart"/>
      <w:r>
        <w:t>: Не</w:t>
      </w:r>
      <w:proofErr w:type="gramEnd"/>
      <w:r>
        <w:t xml:space="preserve"> замужем.</w:t>
      </w:r>
    </w:p>
    <w:p w14:paraId="41E96E58" w14:textId="46E38D21" w:rsidR="006270A9" w:rsidRDefault="00000000" w:rsidP="009211CA">
      <w:pPr>
        <w:pStyle w:val="1"/>
      </w:pPr>
      <w:sdt>
        <w:sdtPr>
          <w:alias w:val="Цель:"/>
          <w:tag w:val="Цель:"/>
          <w:id w:val="-731932020"/>
          <w:placeholder>
            <w:docPart w:val="A89C9C3A3BCE4947ADE2514E84B6EA37"/>
          </w:placeholder>
          <w:temporary/>
          <w:showingPlcHdr/>
          <w15:appearance w15:val="hidden"/>
        </w:sdtPr>
        <w:sdtContent>
          <w:r w:rsidR="009D5933">
            <w:rPr>
              <w:lang w:bidi="ru-RU"/>
            </w:rPr>
            <w:t>Цель</w:t>
          </w:r>
        </w:sdtContent>
      </w:sdt>
    </w:p>
    <w:p w14:paraId="2272947F" w14:textId="1AE12109" w:rsidR="009211CA" w:rsidRPr="009211CA" w:rsidRDefault="009211CA" w:rsidP="009211CA">
      <w:r>
        <w:t xml:space="preserve">Работать </w:t>
      </w:r>
      <w:r w:rsidR="00CA5522">
        <w:t>в сфере информационных технологий, заниматься интерфейсом и дизайном</w:t>
      </w:r>
      <w:r w:rsidR="00721470">
        <w:t>, разработка интерфейса(</w:t>
      </w:r>
      <w:proofErr w:type="spellStart"/>
      <w:r w:rsidR="00721470">
        <w:rPr>
          <w:lang w:val="en-US"/>
        </w:rPr>
        <w:t>frontend</w:t>
      </w:r>
      <w:proofErr w:type="spellEnd"/>
      <w:r w:rsidR="00721470" w:rsidRPr="00721470">
        <w:t>-</w:t>
      </w:r>
      <w:r w:rsidR="00721470">
        <w:t>разработка), разработка макетов7.</w:t>
      </w:r>
    </w:p>
    <w:sdt>
      <w:sdtPr>
        <w:alias w:val="Образование:"/>
        <w:tag w:val="Образование:"/>
        <w:id w:val="807127995"/>
        <w:placeholder>
          <w:docPart w:val="F774BCD0A74D41BEBB2CB6CB8E3E6C2D"/>
        </w:placeholder>
        <w:temporary/>
        <w:showingPlcHdr/>
        <w15:appearance w15:val="hidden"/>
      </w:sdtPr>
      <w:sdtContent>
        <w:p w14:paraId="7718D507" w14:textId="3A08CD2D" w:rsidR="006270A9" w:rsidRDefault="009D5933" w:rsidP="009211CA">
          <w:pPr>
            <w:pStyle w:val="1"/>
          </w:pPr>
          <w:r>
            <w:rPr>
              <w:lang w:bidi="ru-RU"/>
            </w:rPr>
            <w:t>Образование</w:t>
          </w:r>
        </w:p>
      </w:sdtContent>
    </w:sdt>
    <w:p w14:paraId="23CC2DA6" w14:textId="4E1E2251" w:rsidR="0093227A" w:rsidRDefault="00857C24" w:rsidP="0093227A">
      <w:r>
        <w:t>Учебное заведение: Казанский Федеральный Приволжский Университет</w:t>
      </w:r>
    </w:p>
    <w:p w14:paraId="75174BF3" w14:textId="005E03D5" w:rsidR="00857C24" w:rsidRDefault="00857C24" w:rsidP="0093227A">
      <w:r>
        <w:t xml:space="preserve">Год окончания: 2024. </w:t>
      </w:r>
      <w:r w:rsidR="00CA5522">
        <w:t>3</w:t>
      </w:r>
      <w:r>
        <w:t xml:space="preserve"> курс</w:t>
      </w:r>
      <w:r w:rsidR="00494A4C">
        <w:t xml:space="preserve"> сейчас</w:t>
      </w:r>
      <w:r>
        <w:t>.</w:t>
      </w:r>
    </w:p>
    <w:p w14:paraId="5AFF5FBC" w14:textId="574D68BD" w:rsidR="00857C24" w:rsidRDefault="00857C24" w:rsidP="0093227A">
      <w:r>
        <w:t>Институт Вычислительной Математики и Информационных Технологий</w:t>
      </w:r>
    </w:p>
    <w:p w14:paraId="4FB7ED28" w14:textId="30ACEFF2" w:rsidR="00857C24" w:rsidRDefault="00857C24" w:rsidP="0093227A">
      <w:r>
        <w:t>Направление: Фундаментальная информатика и информационные технологии</w:t>
      </w:r>
    </w:p>
    <w:p w14:paraId="757DE8A8" w14:textId="3D9201E7" w:rsidR="00857C24" w:rsidRPr="00721470" w:rsidRDefault="00857C24" w:rsidP="0093227A">
      <w:r>
        <w:t>Форма обучения: очная</w:t>
      </w:r>
    </w:p>
    <w:p w14:paraId="65583649" w14:textId="29E5B5DA" w:rsidR="00857C24" w:rsidRDefault="00857C24" w:rsidP="0093227A">
      <w:r>
        <w:t>Степень: бакалавр</w:t>
      </w:r>
    </w:p>
    <w:sdt>
      <w:sdtPr>
        <w:alias w:val="Навыки и умения:"/>
        <w:tag w:val="Навыки и умения:"/>
        <w:id w:val="458624136"/>
        <w:placeholder>
          <w:docPart w:val="F5FACC6D869A4A12B5AC240533E247F3"/>
        </w:placeholder>
        <w:temporary/>
        <w:showingPlcHdr/>
        <w15:appearance w15:val="hidden"/>
      </w:sdtPr>
      <w:sdtContent>
        <w:p w14:paraId="3ABC4012" w14:textId="49858F02" w:rsidR="006270A9" w:rsidRDefault="009D5933">
          <w:pPr>
            <w:pStyle w:val="1"/>
          </w:pPr>
          <w:r>
            <w:rPr>
              <w:lang w:bidi="ru-RU"/>
            </w:rPr>
            <w:t>Навыки и умения</w:t>
          </w:r>
        </w:p>
      </w:sdtContent>
    </w:sdt>
    <w:p w14:paraId="7D359AF1" w14:textId="3DF7AD9C" w:rsidR="008B1BE4" w:rsidRDefault="008B1BE4" w:rsidP="008B1BE4">
      <w:r>
        <w:t>Иностранные языки: Английский язык</w:t>
      </w:r>
      <w:r w:rsidRPr="008B1BE4">
        <w:t xml:space="preserve"> </w:t>
      </w:r>
      <w:r>
        <w:t xml:space="preserve">(уровень </w:t>
      </w:r>
      <w:r>
        <w:rPr>
          <w:lang w:val="en-US"/>
        </w:rPr>
        <w:t>B</w:t>
      </w:r>
      <w:r w:rsidRPr="008B1BE4">
        <w:t>2)</w:t>
      </w:r>
    </w:p>
    <w:p w14:paraId="61CC1083" w14:textId="517F3540" w:rsidR="008B1BE4" w:rsidRPr="00721470" w:rsidRDefault="008B1BE4" w:rsidP="008B1BE4">
      <w:pPr>
        <w:rPr>
          <w:lang w:val="en-US"/>
        </w:rPr>
      </w:pPr>
      <w:r>
        <w:t xml:space="preserve">Компьютерные навыки: </w:t>
      </w:r>
      <w:r>
        <w:rPr>
          <w:lang w:val="en-US"/>
        </w:rPr>
        <w:t>Word</w:t>
      </w:r>
      <w:r w:rsidRPr="008B1BE4">
        <w:t xml:space="preserve">, </w:t>
      </w:r>
      <w:r>
        <w:rPr>
          <w:lang w:val="en-US"/>
        </w:rPr>
        <w:t>Excel</w:t>
      </w:r>
      <w:r w:rsidRPr="008B1BE4">
        <w:t xml:space="preserve">, </w:t>
      </w:r>
      <w:r>
        <w:rPr>
          <w:lang w:val="en-US"/>
        </w:rPr>
        <w:t>Latex</w:t>
      </w:r>
      <w:r w:rsidRPr="008B1BE4">
        <w:t xml:space="preserve">, </w:t>
      </w:r>
      <w:r w:rsidR="00CA5522">
        <w:rPr>
          <w:lang w:val="en-US"/>
        </w:rPr>
        <w:t>Figma</w:t>
      </w:r>
      <w:r w:rsidR="00CA5522" w:rsidRPr="00CA5522">
        <w:t xml:space="preserve">, </w:t>
      </w:r>
      <w:r w:rsidR="00CA5522">
        <w:rPr>
          <w:lang w:val="en-US"/>
        </w:rPr>
        <w:t>HTML</w:t>
      </w:r>
      <w:r w:rsidR="00CA5522" w:rsidRPr="00CA5522">
        <w:t xml:space="preserve">, </w:t>
      </w:r>
      <w:r w:rsidR="00CA5522">
        <w:rPr>
          <w:lang w:val="en-US"/>
        </w:rPr>
        <w:t>CSS</w:t>
      </w:r>
      <w:r w:rsidR="00CA5522" w:rsidRPr="00CA5522">
        <w:t xml:space="preserve">, </w:t>
      </w:r>
      <w:r w:rsidR="00CA5522">
        <w:rPr>
          <w:lang w:val="en-US"/>
        </w:rPr>
        <w:t>Bootstrap</w:t>
      </w:r>
      <w:r w:rsidR="00CA5522" w:rsidRPr="00CA5522">
        <w:t xml:space="preserve">, </w:t>
      </w:r>
      <w:r>
        <w:t xml:space="preserve">знание языков программирования: </w:t>
      </w:r>
      <w:r>
        <w:rPr>
          <w:lang w:val="en-US"/>
        </w:rPr>
        <w:t>Python</w:t>
      </w:r>
      <w:r w:rsidRPr="008B1BE4">
        <w:t xml:space="preserve">, </w:t>
      </w:r>
      <w:r>
        <w:rPr>
          <w:lang w:val="en-US"/>
        </w:rPr>
        <w:t>C</w:t>
      </w:r>
      <w:r w:rsidRPr="008B1BE4">
        <w:t xml:space="preserve">#, </w:t>
      </w:r>
      <w:r>
        <w:rPr>
          <w:lang w:val="en-US"/>
        </w:rPr>
        <w:t>Pascal</w:t>
      </w:r>
      <w:r w:rsidR="00CA5522" w:rsidRPr="00CA5522">
        <w:t xml:space="preserve">, </w:t>
      </w:r>
      <w:r w:rsidR="00CA5522">
        <w:rPr>
          <w:lang w:val="en-US"/>
        </w:rPr>
        <w:t>JavaScript</w:t>
      </w:r>
      <w:r w:rsidR="00CA5522" w:rsidRPr="00CA5522">
        <w:t xml:space="preserve">, </w:t>
      </w:r>
      <w:r w:rsidR="00CA5522">
        <w:rPr>
          <w:lang w:val="en-US"/>
        </w:rPr>
        <w:t>Kotlin</w:t>
      </w:r>
      <w:r w:rsidR="00721470" w:rsidRPr="00721470">
        <w:t xml:space="preserve">, </w:t>
      </w:r>
      <w:r w:rsidR="00721470">
        <w:rPr>
          <w:lang w:val="en-US"/>
        </w:rPr>
        <w:t>React</w:t>
      </w:r>
      <w:r w:rsidR="00721470" w:rsidRPr="00721470">
        <w:t>.</w:t>
      </w:r>
    </w:p>
    <w:p w14:paraId="18AA9956" w14:textId="5B33F4CF" w:rsidR="008B1BE4" w:rsidRDefault="008B1BE4" w:rsidP="008B1BE4">
      <w:r>
        <w:t xml:space="preserve">Личные качества: Трудолюбие, энергичность, активность, самостоятельность, большая мотивация работать и развиваться, коммуникабельность и ответственность, быстрая обучаемость. </w:t>
      </w:r>
    </w:p>
    <w:p w14:paraId="069854FA" w14:textId="21FC816D" w:rsidR="008B1BE4" w:rsidRPr="008B1BE4" w:rsidRDefault="008B1BE4" w:rsidP="008B1BE4">
      <w:r>
        <w:t>Была коучем по тайм менеджменту и креативному мышлению. Также проходила курсы по скорочтению и памят</w:t>
      </w:r>
      <w:r w:rsidR="006E08A3">
        <w:t xml:space="preserve">и. </w:t>
      </w:r>
      <w:r w:rsidR="00CA5522">
        <w:t xml:space="preserve">Была финалистом дебатов в Москве по английскому языку (2 место). </w:t>
      </w:r>
      <w:r w:rsidR="006E08A3">
        <w:t xml:space="preserve">Умение адаптироваться в любой ситуации и найти выход из любой проблемы. </w:t>
      </w:r>
      <w:r w:rsidR="00CA5522">
        <w:t>В свободное время заниматься саморазвитием.</w:t>
      </w:r>
    </w:p>
    <w:sdt>
      <w:sdtPr>
        <w:alias w:val="Опыт работы:"/>
        <w:tag w:val="Опыт работы:"/>
        <w:id w:val="171684534"/>
        <w:placeholder>
          <w:docPart w:val="EF4F16541CA1446FB1A979BFFF8A51DA"/>
        </w:placeholder>
        <w:temporary/>
        <w:showingPlcHdr/>
        <w15:appearance w15:val="hidden"/>
      </w:sdtPr>
      <w:sdtContent>
        <w:p w14:paraId="1EE7745C" w14:textId="25E92B79" w:rsidR="006270A9" w:rsidRDefault="009D5933">
          <w:pPr>
            <w:pStyle w:val="1"/>
          </w:pPr>
          <w:r>
            <w:rPr>
              <w:lang w:bidi="ru-RU"/>
            </w:rPr>
            <w:t>Опыт работы</w:t>
          </w:r>
        </w:p>
      </w:sdtContent>
    </w:sdt>
    <w:p w14:paraId="0367EC8F" w14:textId="318BF82F" w:rsidR="001B29CF" w:rsidRDefault="006E08A3" w:rsidP="006E08A3">
      <w:r>
        <w:t>Период работы: июнь 2019 – май 2021 (</w:t>
      </w:r>
      <w:r w:rsidRPr="006E08A3">
        <w:t>~2</w:t>
      </w:r>
      <w:r>
        <w:t xml:space="preserve"> года)</w:t>
      </w:r>
    </w:p>
    <w:p w14:paraId="61BCFCFD" w14:textId="55C63CAE" w:rsidR="006E08A3" w:rsidRDefault="006E08A3" w:rsidP="006E08A3">
      <w:r>
        <w:t>Должность: Работник</w:t>
      </w:r>
    </w:p>
    <w:p w14:paraId="3112BAED" w14:textId="31B98A6E" w:rsidR="006E08A3" w:rsidRPr="006E08A3" w:rsidRDefault="006E08A3" w:rsidP="006E08A3">
      <w:r>
        <w:t xml:space="preserve">Организация: </w:t>
      </w:r>
      <w:r>
        <w:rPr>
          <w:lang w:val="en-US"/>
        </w:rPr>
        <w:t xml:space="preserve">KFC </w:t>
      </w:r>
      <w:r>
        <w:t>Чистопольская</w:t>
      </w:r>
    </w:p>
    <w:sectPr w:rsidR="006E08A3" w:rsidRPr="006E08A3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8107" w14:textId="77777777" w:rsidR="00806563" w:rsidRDefault="00806563">
      <w:r>
        <w:separator/>
      </w:r>
    </w:p>
  </w:endnote>
  <w:endnote w:type="continuationSeparator" w:id="0">
    <w:p w14:paraId="7B06C4F6" w14:textId="77777777" w:rsidR="00806563" w:rsidRDefault="0080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FE00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9412A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9161" w14:textId="77777777" w:rsidR="00806563" w:rsidRDefault="00806563">
      <w:r>
        <w:separator/>
      </w:r>
    </w:p>
  </w:footnote>
  <w:footnote w:type="continuationSeparator" w:id="0">
    <w:p w14:paraId="7F6D5222" w14:textId="77777777" w:rsidR="00806563" w:rsidRDefault="0080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646054">
    <w:abstractNumId w:val="9"/>
  </w:num>
  <w:num w:numId="2" w16cid:durableId="752122517">
    <w:abstractNumId w:val="9"/>
    <w:lvlOverride w:ilvl="0">
      <w:startOverride w:val="1"/>
    </w:lvlOverride>
  </w:num>
  <w:num w:numId="3" w16cid:durableId="1080299234">
    <w:abstractNumId w:val="9"/>
    <w:lvlOverride w:ilvl="0">
      <w:startOverride w:val="1"/>
    </w:lvlOverride>
  </w:num>
  <w:num w:numId="4" w16cid:durableId="956327971">
    <w:abstractNumId w:val="9"/>
    <w:lvlOverride w:ilvl="0">
      <w:startOverride w:val="1"/>
    </w:lvlOverride>
  </w:num>
  <w:num w:numId="5" w16cid:durableId="1828787252">
    <w:abstractNumId w:val="8"/>
  </w:num>
  <w:num w:numId="6" w16cid:durableId="414017932">
    <w:abstractNumId w:val="7"/>
  </w:num>
  <w:num w:numId="7" w16cid:durableId="917253096">
    <w:abstractNumId w:val="6"/>
  </w:num>
  <w:num w:numId="8" w16cid:durableId="1005060472">
    <w:abstractNumId w:val="5"/>
  </w:num>
  <w:num w:numId="9" w16cid:durableId="70078735">
    <w:abstractNumId w:val="4"/>
  </w:num>
  <w:num w:numId="10" w16cid:durableId="2010213042">
    <w:abstractNumId w:val="3"/>
  </w:num>
  <w:num w:numId="11" w16cid:durableId="1538080444">
    <w:abstractNumId w:val="2"/>
  </w:num>
  <w:num w:numId="12" w16cid:durableId="483618635">
    <w:abstractNumId w:val="1"/>
  </w:num>
  <w:num w:numId="13" w16cid:durableId="1571648007">
    <w:abstractNumId w:val="0"/>
  </w:num>
  <w:num w:numId="14" w16cid:durableId="1010252155">
    <w:abstractNumId w:val="13"/>
  </w:num>
  <w:num w:numId="15" w16cid:durableId="1777629646">
    <w:abstractNumId w:val="16"/>
  </w:num>
  <w:num w:numId="16" w16cid:durableId="1324624026">
    <w:abstractNumId w:val="12"/>
  </w:num>
  <w:num w:numId="17" w16cid:durableId="1969697652">
    <w:abstractNumId w:val="15"/>
  </w:num>
  <w:num w:numId="18" w16cid:durableId="1156799606">
    <w:abstractNumId w:val="10"/>
  </w:num>
  <w:num w:numId="19" w16cid:durableId="20282968">
    <w:abstractNumId w:val="19"/>
  </w:num>
  <w:num w:numId="20" w16cid:durableId="223949049">
    <w:abstractNumId w:val="17"/>
  </w:num>
  <w:num w:numId="21" w16cid:durableId="1278871587">
    <w:abstractNumId w:val="11"/>
  </w:num>
  <w:num w:numId="22" w16cid:durableId="1552501766">
    <w:abstractNumId w:val="14"/>
  </w:num>
  <w:num w:numId="23" w16cid:durableId="18556539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CA"/>
    <w:rsid w:val="0005231B"/>
    <w:rsid w:val="000A4F59"/>
    <w:rsid w:val="000F0BB6"/>
    <w:rsid w:val="00141A4C"/>
    <w:rsid w:val="001B29CF"/>
    <w:rsid w:val="0028220F"/>
    <w:rsid w:val="00356C14"/>
    <w:rsid w:val="00494A4C"/>
    <w:rsid w:val="00617B26"/>
    <w:rsid w:val="006270A9"/>
    <w:rsid w:val="00675956"/>
    <w:rsid w:val="00681034"/>
    <w:rsid w:val="006E08A3"/>
    <w:rsid w:val="00721470"/>
    <w:rsid w:val="00806563"/>
    <w:rsid w:val="00816216"/>
    <w:rsid w:val="00857C24"/>
    <w:rsid w:val="0087734B"/>
    <w:rsid w:val="0089412A"/>
    <w:rsid w:val="008B1BE4"/>
    <w:rsid w:val="009211CA"/>
    <w:rsid w:val="0093227A"/>
    <w:rsid w:val="009D5933"/>
    <w:rsid w:val="00B95680"/>
    <w:rsid w:val="00BD768D"/>
    <w:rsid w:val="00C61F8E"/>
    <w:rsid w:val="00C6354B"/>
    <w:rsid w:val="00CA5522"/>
    <w:rsid w:val="00DC7496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6D8117"/>
  <w15:chartTrackingRefBased/>
  <w15:docId w15:val="{7665CE87-7663-43D4-9EA1-C1FC85AA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3227A"/>
    <w:pPr>
      <w:spacing w:after="0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932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katerina.shlyapnikova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1056;&#1077;&#1079;&#1102;&#1084;&#1077;%20(&#1094;&#1074;&#1077;&#1090;&#1085;&#1086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9C9C3A3BCE4947ADE2514E84B6E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D746FD-1F64-4475-AB6A-E777E7786D4D}"/>
      </w:docPartPr>
      <w:docPartBody>
        <w:p w:rsidR="007E557B" w:rsidRDefault="00FD369C">
          <w:pPr>
            <w:pStyle w:val="A89C9C3A3BCE4947ADE2514E84B6EA37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F774BCD0A74D41BEBB2CB6CB8E3E6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F3FE7-FA2A-4AE5-9C37-B84311D4C440}"/>
      </w:docPartPr>
      <w:docPartBody>
        <w:p w:rsidR="007E557B" w:rsidRDefault="00FD369C">
          <w:pPr>
            <w:pStyle w:val="F774BCD0A74D41BEBB2CB6CB8E3E6C2D"/>
          </w:pPr>
          <w:r>
            <w:rPr>
              <w:lang w:bidi="ru-RU"/>
            </w:rPr>
            <w:t>Образование</w:t>
          </w:r>
        </w:p>
      </w:docPartBody>
    </w:docPart>
    <w:docPart>
      <w:docPartPr>
        <w:name w:val="F5FACC6D869A4A12B5AC240533E24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3FF6E-74DC-4166-BA7F-6C78E44487B1}"/>
      </w:docPartPr>
      <w:docPartBody>
        <w:p w:rsidR="007E557B" w:rsidRDefault="00FD369C">
          <w:pPr>
            <w:pStyle w:val="F5FACC6D869A4A12B5AC240533E247F3"/>
          </w:pPr>
          <w:r>
            <w:rPr>
              <w:lang w:bidi="ru-RU"/>
            </w:rPr>
            <w:t>Навыки и умения</w:t>
          </w:r>
        </w:p>
      </w:docPartBody>
    </w:docPart>
    <w:docPart>
      <w:docPartPr>
        <w:name w:val="EF4F16541CA1446FB1A979BFFF8A5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8B0D0-646A-4806-AA56-33EE52F88705}"/>
      </w:docPartPr>
      <w:docPartBody>
        <w:p w:rsidR="007E557B" w:rsidRDefault="00FD369C">
          <w:pPr>
            <w:pStyle w:val="EF4F16541CA1446FB1A979BFFF8A51DA"/>
          </w:pPr>
          <w:r>
            <w:rPr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9C"/>
    <w:rsid w:val="00336D15"/>
    <w:rsid w:val="007E557B"/>
    <w:rsid w:val="00BE3448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9C9C3A3BCE4947ADE2514E84B6EA37">
    <w:name w:val="A89C9C3A3BCE4947ADE2514E84B6EA37"/>
  </w:style>
  <w:style w:type="paragraph" w:customStyle="1" w:styleId="F774BCD0A74D41BEBB2CB6CB8E3E6C2D">
    <w:name w:val="F774BCD0A74D41BEBB2CB6CB8E3E6C2D"/>
  </w:style>
  <w:style w:type="paragraph" w:customStyle="1" w:styleId="F5FACC6D869A4A12B5AC240533E247F3">
    <w:name w:val="F5FACC6D869A4A12B5AC240533E247F3"/>
  </w:style>
  <w:style w:type="paragraph" w:customStyle="1" w:styleId="EF4F16541CA1446FB1A979BFFF8A51DA">
    <w:name w:val="EF4F16541CA1446FB1A979BFFF8A5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C:\Users\Admin\AppData\Roaming\Microsoft\Templates\Резюме (цветное).dotx</Template>
  <TotalTime>29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Шляпникова Екатерина Сергеевна</cp:lastModifiedBy>
  <cp:revision>5</cp:revision>
  <dcterms:created xsi:type="dcterms:W3CDTF">2022-05-31T12:32:00Z</dcterms:created>
  <dcterms:modified xsi:type="dcterms:W3CDTF">2023-01-26T12:30:00Z</dcterms:modified>
  <cp:version/>
</cp:coreProperties>
</file>